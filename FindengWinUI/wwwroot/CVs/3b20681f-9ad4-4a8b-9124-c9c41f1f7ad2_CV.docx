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9266" w14:textId="5BD79CD8" w:rsidR="00816216" w:rsidRDefault="00705BC1" w:rsidP="004E6B2A">
      <w:pPr>
        <w:pStyle w:val="KonuBal"/>
      </w:pPr>
      <w:r>
        <w:t>Elif Küçük</w:t>
      </w:r>
      <w:r w:rsidR="004E6B2A">
        <w:tab/>
      </w:r>
      <w:r w:rsidR="004E6B2A">
        <w:tab/>
      </w:r>
      <w:r w:rsidR="004E6B2A">
        <w:tab/>
      </w:r>
      <w:r w:rsidR="004E6B2A">
        <w:tab/>
      </w:r>
      <w:r w:rsidR="004E6B2A">
        <w:tab/>
      </w:r>
      <w:r w:rsidR="004E6B2A">
        <w:tab/>
      </w:r>
      <w:r w:rsidR="004E6B2A">
        <w:tab/>
      </w:r>
      <w:r w:rsidR="004E6B2A">
        <w:tab/>
      </w:r>
      <w:r w:rsidR="00F8066A">
        <w:rPr>
          <w:noProof/>
          <w:lang w:eastAsia="en-US"/>
        </w:rPr>
        <w:drawing>
          <wp:inline distT="0" distB="0" distL="0" distR="0" wp14:anchorId="37BC3419" wp14:editId="36404D06">
            <wp:extent cx="1247775" cy="15144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222E" w14:textId="77777777" w:rsidR="00636E5E" w:rsidRDefault="00636E5E" w:rsidP="00636E5E">
      <w:pPr>
        <w:pStyle w:val="ListeMaddemi"/>
      </w:pPr>
      <w:r>
        <w:t>Date of Birth: February 10</w:t>
      </w:r>
      <w:r w:rsidR="005277B4" w:rsidRPr="005277B4">
        <w:rPr>
          <w:vertAlign w:val="superscript"/>
        </w:rPr>
        <w:t>th</w:t>
      </w:r>
      <w:r w:rsidR="005277B4">
        <w:t>,</w:t>
      </w:r>
      <w:r>
        <w:t xml:space="preserve"> 1996</w:t>
      </w:r>
    </w:p>
    <w:p w14:paraId="1037115C" w14:textId="5C7502EA" w:rsidR="005277B4" w:rsidRDefault="009C34BA" w:rsidP="005277B4">
      <w:pPr>
        <w:pStyle w:val="ListeMaddemi"/>
      </w:pPr>
      <w:r>
        <w:t xml:space="preserve">Address: </w:t>
      </w:r>
      <w:proofErr w:type="spellStart"/>
      <w:r>
        <w:t>Kartal</w:t>
      </w:r>
      <w:proofErr w:type="spellEnd"/>
      <w:r>
        <w:t>/İstanbul</w:t>
      </w:r>
    </w:p>
    <w:p w14:paraId="2BA1B750" w14:textId="77777777" w:rsidR="005277B4" w:rsidRDefault="005277B4" w:rsidP="005277B4">
      <w:pPr>
        <w:pStyle w:val="ListeMaddemi"/>
      </w:pPr>
      <w:r>
        <w:t>Cell: 05417822456</w:t>
      </w:r>
    </w:p>
    <w:p w14:paraId="76023713" w14:textId="60AE5DFB" w:rsidR="005277B4" w:rsidRDefault="005277B4" w:rsidP="005277B4">
      <w:pPr>
        <w:pStyle w:val="ListeMaddemi"/>
      </w:pPr>
      <w:r>
        <w:t>E-mail:  </w:t>
      </w:r>
      <w:hyperlink r:id="rId12" w:history="1">
        <w:r w:rsidR="00AE52AC" w:rsidRPr="00434FFB">
          <w:rPr>
            <w:rStyle w:val="Kpr"/>
          </w:rPr>
          <w:t>elifkucuk1002@gmail.com</w:t>
        </w:r>
      </w:hyperlink>
    </w:p>
    <w:p w14:paraId="4E07CAE3" w14:textId="5EF129CC" w:rsidR="00C40FC3" w:rsidRDefault="00C40FC3" w:rsidP="00C40FC3">
      <w:pPr>
        <w:pStyle w:val="ListeMaddemi"/>
      </w:pPr>
      <w:r>
        <w:t>Driver License: B</w:t>
      </w:r>
    </w:p>
    <w:p w14:paraId="19B3A93C" w14:textId="77777777" w:rsidR="00F8066A" w:rsidRDefault="00F8066A" w:rsidP="00F8066A">
      <w:pPr>
        <w:pStyle w:val="ListeMaddemi"/>
      </w:pPr>
      <w:proofErr w:type="spellStart"/>
      <w:r>
        <w:t>Github</w:t>
      </w:r>
      <w:proofErr w:type="spellEnd"/>
      <w:r>
        <w:t xml:space="preserve"> Username : </w:t>
      </w:r>
      <w:proofErr w:type="spellStart"/>
      <w:r>
        <w:t>kucukElif</w:t>
      </w:r>
      <w:proofErr w:type="spellEnd"/>
    </w:p>
    <w:p w14:paraId="64DD5285" w14:textId="77777777" w:rsidR="00F8066A" w:rsidRDefault="00F8066A" w:rsidP="00F8066A">
      <w:pPr>
        <w:pStyle w:val="ListeMaddemi"/>
        <w:numPr>
          <w:ilvl w:val="0"/>
          <w:numId w:val="0"/>
        </w:numPr>
        <w:ind w:left="216"/>
      </w:pPr>
    </w:p>
    <w:p w14:paraId="1BFF5164" w14:textId="77777777" w:rsidR="006270A9" w:rsidRDefault="00D76DCA" w:rsidP="00141A4C">
      <w:pPr>
        <w:pStyle w:val="Balk1"/>
      </w:pPr>
      <w:sdt>
        <w:sdtPr>
          <w:alias w:val="Objective:"/>
          <w:tag w:val="Objective:"/>
          <w:id w:val="-731932020"/>
          <w:placeholder>
            <w:docPart w:val="85CC61264E5748669CF4EC775E111C15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CE22486" w14:textId="77777777" w:rsidR="006270A9" w:rsidRDefault="00D607DA" w:rsidP="00636E5E">
      <w:pPr>
        <w:jc w:val="both"/>
      </w:pPr>
      <w:r w:rsidRPr="00D607DA">
        <w:t xml:space="preserve">A responsible and challenging position, offering opportunities to progress, where my qualifications and experience will allow me to make a valuable contribution. I am looking for a </w:t>
      </w:r>
      <w:r w:rsidR="00636E5E">
        <w:t>position</w:t>
      </w:r>
      <w:r w:rsidRPr="00D607DA">
        <w:t xml:space="preserve"> which I can add value with my </w:t>
      </w:r>
      <w:r w:rsidR="00636E5E">
        <w:t>education</w:t>
      </w:r>
      <w:r w:rsidRPr="00D607DA">
        <w:t xml:space="preserve"> to make a difference in a challenging environment by focusing building relationship with wide range of stakeholders.</w:t>
      </w:r>
    </w:p>
    <w:sdt>
      <w:sdtPr>
        <w:alias w:val="Education:"/>
        <w:tag w:val="Education:"/>
        <w:id w:val="807127995"/>
        <w:placeholder>
          <w:docPart w:val="773FF71A66A442F09E2B613D8A4F61AC"/>
        </w:placeholder>
        <w:temporary/>
        <w:showingPlcHdr/>
        <w15:appearance w15:val="hidden"/>
      </w:sdtPr>
      <w:sdtEndPr/>
      <w:sdtContent>
        <w:p w14:paraId="7A9FEF2F" w14:textId="77777777" w:rsidR="006270A9" w:rsidRDefault="009D5933">
          <w:pPr>
            <w:pStyle w:val="Balk1"/>
          </w:pPr>
          <w:r>
            <w:t>Education</w:t>
          </w:r>
        </w:p>
      </w:sdtContent>
    </w:sdt>
    <w:p w14:paraId="64A7DB5A" w14:textId="5E523B23" w:rsidR="006270A9" w:rsidRDefault="00705BC1" w:rsidP="00705BC1">
      <w:pPr>
        <w:pStyle w:val="Balk2"/>
      </w:pPr>
      <w:r>
        <w:t xml:space="preserve">bachelor </w:t>
      </w:r>
      <w:r w:rsidR="005277B4">
        <w:t>DEGREE (</w:t>
      </w:r>
      <w:r>
        <w:t>2014-</w:t>
      </w:r>
      <w:r w:rsidR="002E1804">
        <w:t>2019</w:t>
      </w:r>
      <w:r>
        <w:t xml:space="preserve">) </w:t>
      </w:r>
    </w:p>
    <w:p w14:paraId="16970083" w14:textId="2C7C8920" w:rsidR="00705BC1" w:rsidRDefault="005277B4" w:rsidP="00705BC1">
      <w:pPr>
        <w:pStyle w:val="ListeMaddemi"/>
      </w:pPr>
      <w:r>
        <w:t>University:</w:t>
      </w:r>
      <w:r w:rsidR="00705BC1">
        <w:t xml:space="preserve"> </w:t>
      </w:r>
      <w:r w:rsidR="00705BC1" w:rsidRPr="00705BC1">
        <w:t>İstanbul Bilgi University / Faculty of Engineering and Natural Sciences</w:t>
      </w:r>
      <w:r w:rsidR="00AE52AC">
        <w:t xml:space="preserve"> (4</w:t>
      </w:r>
      <w:r w:rsidR="00AE52AC">
        <w:rPr>
          <w:vertAlign w:val="superscript"/>
        </w:rPr>
        <w:t>th</w:t>
      </w:r>
      <w:r w:rsidR="00D25F85">
        <w:t>Year)</w:t>
      </w:r>
    </w:p>
    <w:p w14:paraId="39FB5BE2" w14:textId="77777777" w:rsidR="006270A9" w:rsidRDefault="00705BC1" w:rsidP="00705BC1">
      <w:pPr>
        <w:pStyle w:val="ListeMaddemi"/>
      </w:pPr>
      <w:r>
        <w:t>Major</w:t>
      </w:r>
      <w:r w:rsidR="009D5933">
        <w:t xml:space="preserve">: </w:t>
      </w:r>
      <w:r>
        <w:t>Electrical Electronic Engineering</w:t>
      </w:r>
    </w:p>
    <w:p w14:paraId="7B00D313" w14:textId="15B766C3" w:rsidR="006270A9" w:rsidRDefault="00705BC1">
      <w:pPr>
        <w:pStyle w:val="Balk2"/>
      </w:pPr>
      <w:r>
        <w:t xml:space="preserve">hıgh school degree </w:t>
      </w:r>
      <w:r w:rsidR="005277B4">
        <w:t>(2014</w:t>
      </w:r>
      <w:r>
        <w:t>-</w:t>
      </w:r>
      <w:r w:rsidR="00D175E1">
        <w:t>2010</w:t>
      </w:r>
      <w:r w:rsidR="005277B4">
        <w:t>)</w:t>
      </w:r>
    </w:p>
    <w:p w14:paraId="69AE8845" w14:textId="77777777" w:rsidR="006270A9" w:rsidRDefault="009D5933">
      <w:pPr>
        <w:pStyle w:val="ListeMaddemi"/>
      </w:pPr>
      <w:r>
        <w:t xml:space="preserve">Major: </w:t>
      </w:r>
      <w:proofErr w:type="spellStart"/>
      <w:r w:rsidR="00705BC1">
        <w:t>Üsküdar</w:t>
      </w:r>
      <w:proofErr w:type="spellEnd"/>
      <w:r w:rsidR="00705BC1">
        <w:t xml:space="preserve"> Anadolu High School</w:t>
      </w:r>
    </w:p>
    <w:p w14:paraId="67AEAF62" w14:textId="77777777" w:rsidR="00705BC1" w:rsidRDefault="00705BC1" w:rsidP="00705BC1">
      <w:pPr>
        <w:pStyle w:val="Balk2"/>
      </w:pPr>
      <w:r>
        <w:t>related courses</w:t>
      </w:r>
      <w:r w:rsidR="00636E5E">
        <w:t xml:space="preserve"> &amp; certıfıcates</w:t>
      </w:r>
    </w:p>
    <w:p w14:paraId="338B2728" w14:textId="5AE4AB4F" w:rsidR="00636E5E" w:rsidRDefault="0043248A" w:rsidP="0043248A">
      <w:pPr>
        <w:pStyle w:val="ListeMaddemi"/>
        <w:numPr>
          <w:ilvl w:val="0"/>
          <w:numId w:val="0"/>
        </w:numPr>
        <w:ind w:left="216" w:hanging="216"/>
      </w:pPr>
      <w:r>
        <w:t xml:space="preserve"> </w:t>
      </w:r>
    </w:p>
    <w:p w14:paraId="4CBA0064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Microsoft SQL Server 2017 Query</w:t>
      </w:r>
    </w:p>
    <w:p w14:paraId="16ADDC17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Software, Windows and .NET Development</w:t>
      </w:r>
    </w:p>
    <w:p w14:paraId="26E11714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Programming in C# and Object Oriented Programming</w:t>
      </w:r>
    </w:p>
    <w:p w14:paraId="243F2100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C# Data Access with Entity Framework</w:t>
      </w:r>
    </w:p>
    <w:p w14:paraId="24E1C276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C# Data Access with ADO.NET</w:t>
      </w:r>
    </w:p>
    <w:p w14:paraId="03EDEAF5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Solid Principles and Design Patterns</w:t>
      </w:r>
    </w:p>
    <w:p w14:paraId="595B746C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 xml:space="preserve">Developing Programming (HTML5,  CSS3, Bootstrap, JavaScript, </w:t>
      </w:r>
      <w:proofErr w:type="spellStart"/>
      <w:r w:rsidRPr="00932011">
        <w:rPr>
          <w:rFonts w:cstheme="minorHAnsi"/>
        </w:rPr>
        <w:t>JQuery</w:t>
      </w:r>
      <w:proofErr w:type="spellEnd"/>
      <w:r w:rsidRPr="00932011">
        <w:rPr>
          <w:rFonts w:cstheme="minorHAnsi"/>
        </w:rPr>
        <w:t>, Ajax)</w:t>
      </w:r>
    </w:p>
    <w:p w14:paraId="248E2EA6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Developing ASP.NET MVC Web Applications</w:t>
      </w:r>
    </w:p>
    <w:p w14:paraId="7DA060DB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ASP.NET Core MVC</w:t>
      </w:r>
    </w:p>
    <w:p w14:paraId="0CB0A780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Service Architecture and Web API</w:t>
      </w:r>
    </w:p>
    <w:p w14:paraId="70168960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AutoCAD Drawing &amp; Design Certificate</w:t>
      </w:r>
    </w:p>
    <w:p w14:paraId="2BA12AB4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eastAsia="Times New Roman" w:cstheme="minorHAnsi"/>
        </w:rPr>
        <w:lastRenderedPageBreak/>
        <w:t>PLC Programming</w:t>
      </w:r>
    </w:p>
    <w:p w14:paraId="60EFF48F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Test of English for International Communication Certificate</w:t>
      </w:r>
    </w:p>
    <w:p w14:paraId="7086027D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Proficiency in English</w:t>
      </w:r>
    </w:p>
    <w:p w14:paraId="601A6EDE" w14:textId="77777777" w:rsidR="00F8066A" w:rsidRPr="00932011" w:rsidRDefault="00F8066A" w:rsidP="00F8066A">
      <w:pPr>
        <w:pStyle w:val="ListeMaddemi"/>
        <w:rPr>
          <w:rFonts w:cstheme="minorHAnsi"/>
        </w:rPr>
      </w:pPr>
      <w:r w:rsidRPr="00932011">
        <w:rPr>
          <w:rFonts w:cstheme="minorHAnsi"/>
        </w:rPr>
        <w:t>Germany at level A2</w:t>
      </w:r>
    </w:p>
    <w:p w14:paraId="4DE3B4A0" w14:textId="5EB85F5C" w:rsidR="009961C6" w:rsidRDefault="009961C6" w:rsidP="009961C6">
      <w:pPr>
        <w:pStyle w:val="ListeMaddemi"/>
        <w:numPr>
          <w:ilvl w:val="0"/>
          <w:numId w:val="0"/>
        </w:numPr>
      </w:pPr>
    </w:p>
    <w:p w14:paraId="45884DC3" w14:textId="77777777" w:rsidR="00F8066A" w:rsidRDefault="00F8066A" w:rsidP="00F8066A">
      <w:pPr>
        <w:pStyle w:val="ListeMaddemi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COMPUTER</w:t>
      </w:r>
      <w:r w:rsidRPr="00DC79FC">
        <w:rPr>
          <w:b/>
        </w:rPr>
        <w:t xml:space="preserve"> </w:t>
      </w:r>
      <w:r>
        <w:rPr>
          <w:b/>
        </w:rPr>
        <w:t>PROGRAMS</w:t>
      </w:r>
    </w:p>
    <w:p w14:paraId="191C0FA7" w14:textId="77777777" w:rsidR="00F8066A" w:rsidRDefault="00F8066A" w:rsidP="00F8066A">
      <w:pPr>
        <w:pStyle w:val="ListeMaddemi"/>
      </w:pPr>
      <w:proofErr w:type="spellStart"/>
      <w:r>
        <w:t>Autocad</w:t>
      </w:r>
      <w:proofErr w:type="spellEnd"/>
      <w:r>
        <w:t xml:space="preserve"> Drawing &amp; Design</w:t>
      </w:r>
    </w:p>
    <w:p w14:paraId="64913D07" w14:textId="77777777" w:rsidR="00F8066A" w:rsidRDefault="00F8066A" w:rsidP="00F8066A">
      <w:pPr>
        <w:pStyle w:val="ListeMaddemi"/>
      </w:pPr>
      <w:r>
        <w:t>3Ds Max</w:t>
      </w:r>
    </w:p>
    <w:p w14:paraId="32DF1AB3" w14:textId="77777777" w:rsidR="00F8066A" w:rsidRDefault="00F8066A" w:rsidP="00F8066A">
      <w:pPr>
        <w:pStyle w:val="ListeMaddemi"/>
      </w:pPr>
      <w:r>
        <w:t>Arduino</w:t>
      </w:r>
    </w:p>
    <w:p w14:paraId="341000BF" w14:textId="77777777" w:rsidR="00F8066A" w:rsidRDefault="00F8066A" w:rsidP="00F8066A">
      <w:pPr>
        <w:pStyle w:val="ListeMaddemi"/>
      </w:pPr>
      <w:r>
        <w:t>MATLAB</w:t>
      </w:r>
    </w:p>
    <w:p w14:paraId="64F9704F" w14:textId="77777777" w:rsidR="00F8066A" w:rsidRDefault="00F8066A" w:rsidP="00F8066A">
      <w:pPr>
        <w:pStyle w:val="ListeMaddemi"/>
      </w:pPr>
      <w:proofErr w:type="spellStart"/>
      <w:r>
        <w:t>Diptrace</w:t>
      </w:r>
      <w:proofErr w:type="spellEnd"/>
      <w:r>
        <w:t xml:space="preserve"> Schematic and PCB Design Software</w:t>
      </w:r>
    </w:p>
    <w:p w14:paraId="50566722" w14:textId="77777777" w:rsidR="00F8066A" w:rsidRDefault="00F8066A" w:rsidP="00F8066A">
      <w:pPr>
        <w:pStyle w:val="ListeMaddemi"/>
      </w:pPr>
      <w:r>
        <w:t>ABB 800XA Control Builder &amp; Scada</w:t>
      </w:r>
    </w:p>
    <w:p w14:paraId="1DBF546D" w14:textId="77777777" w:rsidR="00F8066A" w:rsidRDefault="00F8066A" w:rsidP="00F8066A">
      <w:pPr>
        <w:pStyle w:val="ListeMaddemi"/>
      </w:pPr>
      <w:r>
        <w:t>Microsoft Office(Excel, Word, PowerPoint)</w:t>
      </w:r>
    </w:p>
    <w:p w14:paraId="5016A19A" w14:textId="77777777" w:rsidR="00F8066A" w:rsidRDefault="00F8066A" w:rsidP="00F8066A">
      <w:pPr>
        <w:pStyle w:val="ListeMaddemi"/>
      </w:pPr>
      <w:r>
        <w:t>Multisim</w:t>
      </w:r>
    </w:p>
    <w:p w14:paraId="0F428024" w14:textId="77777777" w:rsidR="00F8066A" w:rsidRDefault="00F8066A" w:rsidP="00F8066A">
      <w:pPr>
        <w:pStyle w:val="ListeMaddemi"/>
      </w:pPr>
      <w:r>
        <w:t xml:space="preserve">Visual Studio </w:t>
      </w:r>
    </w:p>
    <w:p w14:paraId="622F2416" w14:textId="77777777" w:rsidR="00F8066A" w:rsidRDefault="00F8066A" w:rsidP="009961C6">
      <w:pPr>
        <w:pStyle w:val="ListeMaddemi"/>
        <w:numPr>
          <w:ilvl w:val="0"/>
          <w:numId w:val="0"/>
        </w:numPr>
      </w:pPr>
    </w:p>
    <w:p w14:paraId="3F4A7A21" w14:textId="77777777" w:rsidR="00F8066A" w:rsidRPr="00DC79FC" w:rsidRDefault="00DC79FC" w:rsidP="00F8066A">
      <w:pPr>
        <w:pStyle w:val="ListeMaddemi"/>
        <w:numPr>
          <w:ilvl w:val="0"/>
          <w:numId w:val="0"/>
        </w:numPr>
        <w:ind w:left="216" w:hanging="216"/>
        <w:rPr>
          <w:b/>
        </w:rPr>
      </w:pPr>
      <w:r w:rsidRPr="00DC79FC">
        <w:rPr>
          <w:b/>
        </w:rPr>
        <w:t xml:space="preserve"> </w:t>
      </w:r>
      <w:r w:rsidR="00F8066A" w:rsidRPr="00DC79FC">
        <w:rPr>
          <w:b/>
        </w:rPr>
        <w:t>LICENSE THESIS</w:t>
      </w:r>
      <w:r w:rsidR="00F8066A">
        <w:rPr>
          <w:b/>
        </w:rPr>
        <w:t xml:space="preserve"> &amp; PUBLICATION</w:t>
      </w:r>
    </w:p>
    <w:p w14:paraId="273C18F5" w14:textId="77777777" w:rsidR="00F8066A" w:rsidRPr="00007766" w:rsidRDefault="00F8066A" w:rsidP="00F8066A">
      <w:pPr>
        <w:pStyle w:val="NormalWeb"/>
        <w:spacing w:before="403" w:beforeAutospacing="0" w:after="0" w:afterAutospacing="0"/>
        <w:ind w:left="-288" w:right="970"/>
        <w:rPr>
          <w:rFonts w:asciiTheme="majorHAnsi" w:hAnsiTheme="majorHAnsi"/>
        </w:rPr>
      </w:pPr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. MEMS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and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Micro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technology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 xml:space="preserve">Elif </w:t>
      </w:r>
      <w:proofErr w:type="spellStart"/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>Kucuk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,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Aysin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Arseven, Baykal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Sarioglu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, Y.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Daghan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Gokdel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.Embedded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System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Design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and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> 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Implementation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For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a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Miniaturized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Laser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Projection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Display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. </w:t>
      </w:r>
      <w:proofErr w:type="spellStart"/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>ido</w:t>
      </w:r>
      <w:proofErr w:type="spellEnd"/>
      <w:r w:rsidRPr="00007766">
        <w:rPr>
          <w:rFonts w:asciiTheme="majorHAnsi" w:hAnsiTheme="majorHAnsi" w:cs="Arial"/>
          <w:b/>
          <w:bCs/>
          <w:color w:val="404040"/>
          <w:sz w:val="22"/>
          <w:szCs w:val="22"/>
        </w:rPr>
        <w:t xml:space="preserve">: 10.23919/ELECO47770.2019.8990386.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Published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in: 2019 11th International Conference on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Electrical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and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Electronics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Engineering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(ELECO)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Certificate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 xml:space="preserve"> of </w:t>
      </w:r>
      <w:proofErr w:type="spellStart"/>
      <w:r w:rsidRPr="00007766">
        <w:rPr>
          <w:rFonts w:asciiTheme="majorHAnsi" w:hAnsiTheme="majorHAnsi" w:cs="Arial"/>
          <w:color w:val="404040"/>
          <w:sz w:val="22"/>
          <w:szCs w:val="22"/>
        </w:rPr>
        <w:t>Appreciation</w:t>
      </w:r>
      <w:proofErr w:type="spellEnd"/>
      <w:r w:rsidRPr="00007766">
        <w:rPr>
          <w:rFonts w:asciiTheme="majorHAnsi" w:hAnsiTheme="majorHAnsi" w:cs="Arial"/>
          <w:color w:val="404040"/>
          <w:sz w:val="22"/>
          <w:szCs w:val="22"/>
        </w:rPr>
        <w:t> </w:t>
      </w:r>
    </w:p>
    <w:p w14:paraId="47964818" w14:textId="383DFCAB" w:rsidR="00F8066A" w:rsidRPr="00007766" w:rsidRDefault="00490041" w:rsidP="00F8066A">
      <w:pPr>
        <w:pStyle w:val="NormalWeb"/>
        <w:spacing w:before="398" w:beforeAutospacing="0" w:after="0" w:afterAutospacing="0"/>
        <w:ind w:left="-288" w:right="360"/>
        <w:rPr>
          <w:rFonts w:asciiTheme="majorHAnsi" w:hAnsiTheme="majorHAnsi"/>
        </w:rPr>
      </w:pPr>
      <w:r w:rsidRPr="00007766">
        <w:rPr>
          <w:rFonts w:asciiTheme="majorHAnsi" w:hAnsiTheme="majorHAnsi" w:cs="Arial"/>
          <w:color w:val="404040"/>
          <w:sz w:val="22"/>
          <w:szCs w:val="22"/>
        </w:rPr>
        <w:t>.</w:t>
      </w:r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Best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Senior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Design Project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Award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from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İstanbul Bilgi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University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Faculty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of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Engineering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and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Natural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Sciences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Department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of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Electrical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and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Electronics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</w:t>
      </w:r>
      <w:proofErr w:type="spellStart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>Engineering</w:t>
      </w:r>
      <w:proofErr w:type="spellEnd"/>
      <w:r w:rsidR="00F8066A" w:rsidRPr="00007766">
        <w:rPr>
          <w:rFonts w:asciiTheme="majorHAnsi" w:hAnsiTheme="majorHAnsi" w:cs="Arial"/>
          <w:color w:val="404040"/>
          <w:sz w:val="22"/>
          <w:szCs w:val="22"/>
        </w:rPr>
        <w:t xml:space="preserve"> 2019 </w:t>
      </w:r>
    </w:p>
    <w:p w14:paraId="5A0E7E30" w14:textId="6B58996E" w:rsidR="005277B4" w:rsidRDefault="005277B4" w:rsidP="00F8066A">
      <w:pPr>
        <w:pStyle w:val="ListeMaddemi"/>
        <w:numPr>
          <w:ilvl w:val="0"/>
          <w:numId w:val="0"/>
        </w:numPr>
        <w:ind w:left="216" w:hanging="216"/>
      </w:pPr>
    </w:p>
    <w:p w14:paraId="021E4BB8" w14:textId="77777777" w:rsidR="003B49DE" w:rsidRDefault="003B49DE" w:rsidP="00AE52AC">
      <w:pPr>
        <w:pStyle w:val="ListeMaddemi"/>
        <w:numPr>
          <w:ilvl w:val="0"/>
          <w:numId w:val="0"/>
        </w:numPr>
      </w:pPr>
    </w:p>
    <w:p w14:paraId="5F4B81B9" w14:textId="77777777" w:rsidR="003B49DE" w:rsidRDefault="003B49DE" w:rsidP="00AE52AC">
      <w:pPr>
        <w:pStyle w:val="ListeMaddemi"/>
        <w:numPr>
          <w:ilvl w:val="0"/>
          <w:numId w:val="0"/>
        </w:numPr>
      </w:pPr>
    </w:p>
    <w:p w14:paraId="6EBC72AB" w14:textId="77777777" w:rsidR="003B49DE" w:rsidRDefault="003B49DE" w:rsidP="00AE52AC">
      <w:pPr>
        <w:pStyle w:val="ListeMaddemi"/>
        <w:numPr>
          <w:ilvl w:val="0"/>
          <w:numId w:val="0"/>
        </w:numPr>
      </w:pPr>
    </w:p>
    <w:p w14:paraId="4E880082" w14:textId="77777777" w:rsidR="003B49DE" w:rsidRDefault="003B49DE" w:rsidP="00AE52AC">
      <w:pPr>
        <w:pStyle w:val="ListeMaddemi"/>
        <w:numPr>
          <w:ilvl w:val="0"/>
          <w:numId w:val="0"/>
        </w:numPr>
      </w:pPr>
    </w:p>
    <w:p w14:paraId="528854C4" w14:textId="77777777" w:rsidR="003B49DE" w:rsidRDefault="003B49DE" w:rsidP="00AE52AC">
      <w:pPr>
        <w:pStyle w:val="ListeMaddemi"/>
        <w:numPr>
          <w:ilvl w:val="0"/>
          <w:numId w:val="0"/>
        </w:numPr>
      </w:pPr>
    </w:p>
    <w:sdt>
      <w:sdtPr>
        <w:alias w:val="Experience:"/>
        <w:tag w:val="Experience:"/>
        <w:id w:val="171684534"/>
        <w:placeholder>
          <w:docPart w:val="D129EDD9EC7A42F4B0D96907E032218F"/>
        </w:placeholder>
        <w:temporary/>
        <w:showingPlcHdr/>
        <w15:appearance w15:val="hidden"/>
      </w:sdtPr>
      <w:sdtEndPr/>
      <w:sdtContent>
        <w:p w14:paraId="790BE1C2" w14:textId="77777777" w:rsidR="006270A9" w:rsidRDefault="009D5933">
          <w:pPr>
            <w:pStyle w:val="Balk1"/>
          </w:pPr>
          <w:r>
            <w:t>Experience</w:t>
          </w:r>
        </w:p>
      </w:sdtContent>
    </w:sdt>
    <w:p w14:paraId="7024E4C2" w14:textId="77777777" w:rsidR="00823C63" w:rsidRDefault="00823C63" w:rsidP="00823C63">
      <w:pPr>
        <w:pStyle w:val="Balk2"/>
      </w:pPr>
    </w:p>
    <w:p w14:paraId="249F927D" w14:textId="77777777" w:rsidR="00F8066A" w:rsidRPr="00CD3A43" w:rsidRDefault="00F8066A" w:rsidP="00F8066A">
      <w:pPr>
        <w:pStyle w:val="Balk2"/>
        <w:rPr>
          <w:color w:val="auto"/>
        </w:rPr>
      </w:pPr>
      <w:r>
        <w:t>INTERN | ABB Elektrik sanayi  a.ş.| </w:t>
      </w:r>
      <w:r>
        <w:rPr>
          <w:color w:val="auto"/>
        </w:rPr>
        <w:t xml:space="preserve"> </w:t>
      </w:r>
      <w:r w:rsidRPr="00D607DA">
        <w:rPr>
          <w:color w:val="auto"/>
        </w:rPr>
        <w:t>JULY 201</w:t>
      </w:r>
      <w:r>
        <w:rPr>
          <w:color w:val="auto"/>
        </w:rPr>
        <w:t>9 – august 2019</w:t>
      </w:r>
    </w:p>
    <w:p w14:paraId="18C38A6C" w14:textId="77777777" w:rsidR="00F8066A" w:rsidRDefault="00F8066A" w:rsidP="00F8066A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 w:rsidRPr="00394543">
        <w:t>·</w:t>
      </w:r>
      <w:r>
        <w:t xml:space="preserve"> </w:t>
      </w:r>
      <w:proofErr w:type="spellStart"/>
      <w:r>
        <w:rPr>
          <w:rFonts w:ascii="Helvetica" w:hAnsi="Helvetica"/>
          <w:sz w:val="21"/>
          <w:szCs w:val="21"/>
        </w:rPr>
        <w:t>Gained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special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knowledge</w:t>
      </w:r>
      <w:proofErr w:type="spellEnd"/>
      <w:r>
        <w:rPr>
          <w:rFonts w:ascii="Helvetica" w:hAnsi="Helvetica"/>
          <w:sz w:val="21"/>
          <w:szCs w:val="21"/>
        </w:rPr>
        <w:t xml:space="preserve"> in </w:t>
      </w:r>
      <w:proofErr w:type="spellStart"/>
      <w:r>
        <w:rPr>
          <w:rFonts w:ascii="Helvetica" w:hAnsi="Helvetica"/>
          <w:sz w:val="21"/>
          <w:szCs w:val="21"/>
        </w:rPr>
        <w:t>Industrial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Automation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department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that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offers</w:t>
      </w:r>
      <w:proofErr w:type="spellEnd"/>
      <w:r>
        <w:rPr>
          <w:rFonts w:ascii="Helvetica" w:hAnsi="Helvetica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sz w:val="21"/>
          <w:szCs w:val="21"/>
        </w:rPr>
        <w:t>range</w:t>
      </w:r>
      <w:proofErr w:type="spellEnd"/>
      <w:r>
        <w:rPr>
          <w:rFonts w:ascii="Helvetica" w:hAnsi="Helvetica"/>
          <w:sz w:val="21"/>
          <w:szCs w:val="21"/>
        </w:rPr>
        <w:t xml:space="preserve"> of </w:t>
      </w:r>
      <w:proofErr w:type="spellStart"/>
      <w:r>
        <w:rPr>
          <w:rFonts w:ascii="Helvetica" w:hAnsi="Helvetica"/>
          <w:sz w:val="21"/>
          <w:szCs w:val="21"/>
        </w:rPr>
        <w:t>solution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for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energy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industry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electrification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and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digital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solutions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sz w:val="21"/>
          <w:szCs w:val="21"/>
        </w:rPr>
        <w:t>control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technologies</w:t>
      </w:r>
      <w:proofErr w:type="spellEnd"/>
      <w:r>
        <w:rPr>
          <w:rFonts w:ascii="Helvetica" w:hAnsi="Helvetica"/>
          <w:sz w:val="21"/>
          <w:szCs w:val="21"/>
        </w:rPr>
        <w:t>.</w:t>
      </w:r>
    </w:p>
    <w:p w14:paraId="20A20FE0" w14:textId="3D12F973" w:rsidR="00F8066A" w:rsidRDefault="00490041" w:rsidP="00F8066A">
      <w:pPr>
        <w:pStyle w:val="NormalWeb"/>
        <w:shd w:val="clear" w:color="auto" w:fill="FFFFFF"/>
        <w:rPr>
          <w:rFonts w:ascii="Helvetica" w:hAnsi="Helvetica"/>
          <w:sz w:val="21"/>
          <w:szCs w:val="21"/>
        </w:rPr>
      </w:pPr>
      <w:r w:rsidRPr="00007766">
        <w:rPr>
          <w:rFonts w:asciiTheme="majorHAnsi" w:hAnsiTheme="majorHAnsi" w:cs="Arial"/>
          <w:color w:val="404040"/>
          <w:sz w:val="22"/>
          <w:szCs w:val="22"/>
        </w:rPr>
        <w:t>.</w:t>
      </w:r>
      <w:proofErr w:type="spellStart"/>
      <w:r w:rsidR="00F8066A">
        <w:rPr>
          <w:rFonts w:ascii="Helvetica" w:hAnsi="Helvetica"/>
          <w:sz w:val="21"/>
          <w:szCs w:val="21"/>
        </w:rPr>
        <w:t>Collaborated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with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facility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workers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and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engineers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to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perform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the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assigned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tasks</w:t>
      </w:r>
      <w:proofErr w:type="spellEnd"/>
      <w:r w:rsidR="00F8066A">
        <w:rPr>
          <w:rFonts w:ascii="Helvetica" w:hAnsi="Helvetica"/>
          <w:sz w:val="21"/>
          <w:szCs w:val="21"/>
        </w:rPr>
        <w:t xml:space="preserve"> in </w:t>
      </w:r>
      <w:proofErr w:type="spellStart"/>
      <w:r w:rsidR="00F8066A">
        <w:rPr>
          <w:rFonts w:ascii="Helvetica" w:hAnsi="Helvetica"/>
          <w:sz w:val="21"/>
          <w:szCs w:val="21"/>
        </w:rPr>
        <w:t>multiple</w:t>
      </w:r>
      <w:proofErr w:type="spellEnd"/>
      <w:r w:rsidR="00F8066A">
        <w:rPr>
          <w:rFonts w:ascii="Helvetica" w:hAnsi="Helvetica"/>
          <w:sz w:val="21"/>
          <w:szCs w:val="21"/>
        </w:rPr>
        <w:t xml:space="preserve"> </w:t>
      </w:r>
      <w:proofErr w:type="spellStart"/>
      <w:r w:rsidR="00F8066A">
        <w:rPr>
          <w:rFonts w:ascii="Helvetica" w:hAnsi="Helvetica"/>
          <w:sz w:val="21"/>
          <w:szCs w:val="21"/>
        </w:rPr>
        <w:t>departments</w:t>
      </w:r>
      <w:proofErr w:type="spellEnd"/>
    </w:p>
    <w:p w14:paraId="0447D886" w14:textId="77777777" w:rsidR="00F8066A" w:rsidRPr="00823C63" w:rsidRDefault="00F8066A" w:rsidP="00F8066A"/>
    <w:p w14:paraId="534A3F7B" w14:textId="77777777" w:rsidR="00F8066A" w:rsidRPr="008B6075" w:rsidRDefault="00F8066A" w:rsidP="00F8066A">
      <w:pPr>
        <w:pStyle w:val="Balk2"/>
        <w:rPr>
          <w:color w:val="auto"/>
        </w:rPr>
      </w:pPr>
      <w:r>
        <w:lastRenderedPageBreak/>
        <w:t>INTERN | BP Petrolleri a.ş.| </w:t>
      </w:r>
      <w:r>
        <w:rPr>
          <w:color w:val="auto"/>
        </w:rPr>
        <w:t xml:space="preserve"> </w:t>
      </w:r>
      <w:r w:rsidRPr="00D607DA">
        <w:rPr>
          <w:color w:val="auto"/>
        </w:rPr>
        <w:t>JULY 201</w:t>
      </w:r>
      <w:r>
        <w:rPr>
          <w:color w:val="auto"/>
        </w:rPr>
        <w:t>8 – september 2018</w:t>
      </w:r>
    </w:p>
    <w:p w14:paraId="6272315E" w14:textId="77777777" w:rsidR="00F8066A" w:rsidRPr="009C34BA" w:rsidRDefault="00F8066A" w:rsidP="00F8066A">
      <w:r w:rsidRPr="00394543">
        <w:t>·</w:t>
      </w:r>
      <w: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Work in Sales Support department that provides support to the sales team and customer during the sales process and help customers resolve sales-related issues in timely manner, generally providing real-time support.</w:t>
      </w:r>
    </w:p>
    <w:p w14:paraId="51DCBB43" w14:textId="77777777" w:rsidR="00F8066A" w:rsidRPr="006F08D6" w:rsidRDefault="00F8066A" w:rsidP="00F8066A">
      <w:pPr>
        <w:pStyle w:val="Balk2"/>
        <w:rPr>
          <w:rFonts w:asciiTheme="minorHAnsi" w:hAnsiTheme="minorHAnsi"/>
          <w:szCs w:val="24"/>
        </w:rPr>
      </w:pPr>
      <w:r w:rsidRPr="006F08D6">
        <w:rPr>
          <w:rFonts w:asciiTheme="minorHAnsi" w:hAnsiTheme="minorHAnsi"/>
          <w:szCs w:val="24"/>
        </w:rPr>
        <w:t>INTERN | </w:t>
      </w:r>
      <w:r w:rsidRPr="00007766">
        <w:rPr>
          <w:szCs w:val="24"/>
        </w:rPr>
        <w:t>prosistem</w:t>
      </w:r>
      <w:r w:rsidRPr="006F08D6">
        <w:rPr>
          <w:rFonts w:asciiTheme="minorHAnsi" w:hAnsiTheme="minorHAnsi"/>
          <w:szCs w:val="24"/>
        </w:rPr>
        <w:t xml:space="preserve"> |  July 2017 –AUGUST 2017</w:t>
      </w:r>
    </w:p>
    <w:p w14:paraId="1C08EA8F" w14:textId="77777777" w:rsidR="00F8066A" w:rsidRPr="00007766" w:rsidRDefault="00F8066A" w:rsidP="00F8066A">
      <w:pPr>
        <w:rPr>
          <w:rFonts w:asciiTheme="majorHAnsi" w:hAnsiTheme="majorHAnsi"/>
        </w:rPr>
      </w:pPr>
      <w:r w:rsidRPr="00007766">
        <w:rPr>
          <w:rFonts w:asciiTheme="majorHAnsi" w:hAnsiTheme="majorHAnsi"/>
        </w:rPr>
        <w:t xml:space="preserve">· </w:t>
      </w:r>
      <w:r w:rsidRPr="00007766">
        <w:rPr>
          <w:rFonts w:asciiTheme="majorHAnsi" w:hAnsiTheme="majorHAnsi"/>
          <w:shd w:val="clear" w:color="auto" w:fill="FFFFFF"/>
        </w:rPr>
        <w:t xml:space="preserve">The company provides professional audio, video, LED display, stage lighting and automation systems. Gained </w:t>
      </w:r>
      <w:proofErr w:type="spellStart"/>
      <w:r w:rsidRPr="00007766">
        <w:rPr>
          <w:rFonts w:asciiTheme="majorHAnsi" w:hAnsiTheme="majorHAnsi"/>
          <w:shd w:val="clear" w:color="auto" w:fill="FFFFFF"/>
        </w:rPr>
        <w:t>lknowledge</w:t>
      </w:r>
      <w:proofErr w:type="spellEnd"/>
      <w:r w:rsidRPr="00007766">
        <w:rPr>
          <w:rFonts w:asciiTheme="majorHAnsi" w:hAnsiTheme="majorHAnsi"/>
          <w:shd w:val="clear" w:color="auto" w:fill="FFFFFF"/>
        </w:rPr>
        <w:t xml:space="preserve"> about system diagrams, product layout and wiring are transmitted in projects on AutoCAD.</w:t>
      </w:r>
    </w:p>
    <w:p w14:paraId="1D1B3509" w14:textId="77777777" w:rsidR="00F8066A" w:rsidRPr="00391C78" w:rsidRDefault="00F8066A" w:rsidP="00F8066A">
      <w:pPr>
        <w:pStyle w:val="Balk2"/>
      </w:pPr>
      <w:r>
        <w:t>INTERN | Helıos| July 2016 –AUGUST 2016</w:t>
      </w:r>
    </w:p>
    <w:p w14:paraId="37CE5FE1" w14:textId="77777777" w:rsidR="00F8066A" w:rsidRDefault="00F8066A" w:rsidP="00F8066A">
      <w:r w:rsidRPr="00394543">
        <w:t>·</w:t>
      </w:r>
      <w: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Gain knowledge on digital signage, touch and screens, static and digital directions and software used for signage products for hospital, shopping malls and international hotel chains.</w:t>
      </w:r>
    </w:p>
    <w:p w14:paraId="736448EC" w14:textId="77777777" w:rsidR="009C34BA" w:rsidRDefault="009C34BA" w:rsidP="009C34BA">
      <w:pPr>
        <w:pStyle w:val="ListeMaddemi"/>
        <w:numPr>
          <w:ilvl w:val="0"/>
          <w:numId w:val="0"/>
        </w:numPr>
        <w:ind w:left="216"/>
      </w:pPr>
    </w:p>
    <w:p w14:paraId="511D2DA9" w14:textId="77777777" w:rsidR="009C34BA" w:rsidRDefault="009C34BA" w:rsidP="009C34BA">
      <w:pPr>
        <w:pStyle w:val="ListeMaddemi"/>
        <w:numPr>
          <w:ilvl w:val="0"/>
          <w:numId w:val="0"/>
        </w:numPr>
        <w:ind w:left="216"/>
      </w:pPr>
    </w:p>
    <w:p w14:paraId="1A487D40" w14:textId="77777777" w:rsidR="00F8066A" w:rsidRDefault="00F8066A" w:rsidP="00F8066A">
      <w:pPr>
        <w:pStyle w:val="Balk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t>PROJECTS</w:t>
      </w:r>
    </w:p>
    <w:p w14:paraId="69F9AE1B" w14:textId="77777777" w:rsidR="00F8066A" w:rsidRPr="00007766" w:rsidRDefault="00F8066A" w:rsidP="00F8066A">
      <w:pPr>
        <w:pStyle w:val="ListeMaddemi"/>
      </w:pPr>
      <w:r w:rsidRPr="00007766">
        <w:rPr>
          <w:rFonts w:asciiTheme="majorHAnsi" w:hAnsiTheme="majorHAnsi" w:cs="Arial"/>
          <w:color w:val="404040"/>
        </w:rPr>
        <w:t>Implementation For a Miniaturized Laser Projection Display</w:t>
      </w:r>
    </w:p>
    <w:p w14:paraId="2A9921F1" w14:textId="77777777" w:rsidR="00F8066A" w:rsidRDefault="00F8066A" w:rsidP="00F8066A">
      <w:pPr>
        <w:pStyle w:val="ListeMaddemi"/>
      </w:pPr>
      <w:r>
        <w:t>PID Controller based Line Follower &amp; Obstacle Avoider Robot</w:t>
      </w:r>
    </w:p>
    <w:p w14:paraId="4FB7F61D" w14:textId="77777777" w:rsidR="00F8066A" w:rsidRDefault="00F8066A" w:rsidP="00F8066A">
      <w:pPr>
        <w:pStyle w:val="ListeMaddemi"/>
      </w:pPr>
      <w:r>
        <w:t>Obstacle Detection Sensor</w:t>
      </w:r>
    </w:p>
    <w:p w14:paraId="5F698F06" w14:textId="77777777" w:rsidR="00F8066A" w:rsidRDefault="00F8066A" w:rsidP="00F8066A">
      <w:pPr>
        <w:pStyle w:val="ListeMaddemi"/>
      </w:pPr>
      <w:r>
        <w:t>FPGA based Logic Analyzer</w:t>
      </w:r>
    </w:p>
    <w:p w14:paraId="6FA0C6DF" w14:textId="77777777" w:rsidR="00F8066A" w:rsidRDefault="00F8066A" w:rsidP="00F8066A">
      <w:pPr>
        <w:pStyle w:val="ListeMaddemi"/>
      </w:pPr>
      <w:r>
        <w:t>Humanoid Robot  3DsMax Animation</w:t>
      </w:r>
    </w:p>
    <w:p w14:paraId="532C4023" w14:textId="77777777" w:rsidR="009C34BA" w:rsidRDefault="009C34BA" w:rsidP="005277B4">
      <w:pPr>
        <w:pStyle w:val="Balk1"/>
      </w:pPr>
    </w:p>
    <w:p w14:paraId="1EB8F78F" w14:textId="77777777" w:rsidR="005277B4" w:rsidRDefault="005277B4" w:rsidP="005277B4">
      <w:pPr>
        <w:pStyle w:val="Balk1"/>
      </w:pPr>
      <w:r w:rsidRPr="005277B4">
        <w:t>INTERESTS</w:t>
      </w:r>
    </w:p>
    <w:p w14:paraId="3563DD44" w14:textId="77777777" w:rsidR="009C34BA" w:rsidRDefault="009C34BA" w:rsidP="005277B4">
      <w:pPr>
        <w:pStyle w:val="Balk1"/>
      </w:pPr>
    </w:p>
    <w:p w14:paraId="47BB45E8" w14:textId="77777777" w:rsidR="005277B4" w:rsidRPr="00A309DB" w:rsidRDefault="005277B4" w:rsidP="00A309DB">
      <w:pPr>
        <w:pStyle w:val="ListeMaddemi"/>
        <w:numPr>
          <w:ilvl w:val="0"/>
          <w:numId w:val="0"/>
        </w:numPr>
        <w:ind w:left="216"/>
        <w:rPr>
          <w:b/>
        </w:rPr>
      </w:pPr>
      <w:r w:rsidRPr="00A309DB">
        <w:rPr>
          <w:b/>
        </w:rPr>
        <w:t>Camping</w:t>
      </w:r>
    </w:p>
    <w:p w14:paraId="55E4A68A" w14:textId="13E87919" w:rsidR="00A309DB" w:rsidRDefault="00F45060" w:rsidP="005277B4">
      <w:pPr>
        <w:pStyle w:val="ListeMaddemi"/>
      </w:pPr>
      <w:r>
        <w:t>İstanbul Bilgi University</w:t>
      </w:r>
      <w:r w:rsidR="00503DDC">
        <w:t xml:space="preserve"> Mountaineering Club (BİLGİDAK)</w:t>
      </w:r>
    </w:p>
    <w:p w14:paraId="511DEC1F" w14:textId="77777777" w:rsidR="003B49DE" w:rsidRPr="00AE52AC" w:rsidRDefault="003B49DE" w:rsidP="003B49DE">
      <w:pPr>
        <w:pStyle w:val="ListeMaddemi"/>
        <w:numPr>
          <w:ilvl w:val="0"/>
          <w:numId w:val="0"/>
        </w:numPr>
        <w:ind w:left="216"/>
      </w:pPr>
    </w:p>
    <w:sectPr w:rsidR="003B49DE" w:rsidRPr="00AE52AC" w:rsidSect="00617B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B1620" w14:textId="77777777" w:rsidR="00D76DCA" w:rsidRDefault="00D76DCA">
      <w:pPr>
        <w:spacing w:after="0"/>
      </w:pPr>
      <w:r>
        <w:separator/>
      </w:r>
    </w:p>
  </w:endnote>
  <w:endnote w:type="continuationSeparator" w:id="0">
    <w:p w14:paraId="5085298A" w14:textId="77777777" w:rsidR="00D76DCA" w:rsidRDefault="00D76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82178" w14:textId="77777777" w:rsidR="0092298B" w:rsidRDefault="0092298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C0015" w14:textId="77777777" w:rsidR="006270A9" w:rsidRDefault="009D5933">
    <w:pPr>
      <w:pStyle w:val="AltBilgi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5DB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BC3F" w14:textId="77777777" w:rsidR="0092298B" w:rsidRDefault="0092298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CC66E" w14:textId="77777777" w:rsidR="00D76DCA" w:rsidRDefault="00D76DCA">
      <w:pPr>
        <w:spacing w:after="0"/>
      </w:pPr>
      <w:r>
        <w:separator/>
      </w:r>
    </w:p>
  </w:footnote>
  <w:footnote w:type="continuationSeparator" w:id="0">
    <w:p w14:paraId="67A4CA45" w14:textId="77777777" w:rsidR="00D76DCA" w:rsidRDefault="00D76D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37579" w14:textId="77777777" w:rsidR="0092298B" w:rsidRDefault="0092298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1DC3" w14:textId="77777777" w:rsidR="0092298B" w:rsidRDefault="0092298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08910" w14:textId="77777777" w:rsidR="0092298B" w:rsidRDefault="0092298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B2C7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357"/>
        </w:tabs>
        <w:ind w:left="357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46642E"/>
    <w:multiLevelType w:val="hybridMultilevel"/>
    <w:tmpl w:val="062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eNumara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BC1"/>
    <w:rsid w:val="00031B3D"/>
    <w:rsid w:val="00065E78"/>
    <w:rsid w:val="00072506"/>
    <w:rsid w:val="000A4F59"/>
    <w:rsid w:val="000B34E6"/>
    <w:rsid w:val="001276E1"/>
    <w:rsid w:val="00141A4C"/>
    <w:rsid w:val="0017339F"/>
    <w:rsid w:val="0018298D"/>
    <w:rsid w:val="001B29CF"/>
    <w:rsid w:val="00205F1D"/>
    <w:rsid w:val="00221DE6"/>
    <w:rsid w:val="0028220F"/>
    <w:rsid w:val="002E1804"/>
    <w:rsid w:val="002E4627"/>
    <w:rsid w:val="003120D4"/>
    <w:rsid w:val="00356C14"/>
    <w:rsid w:val="00391C78"/>
    <w:rsid w:val="00394543"/>
    <w:rsid w:val="003B49DE"/>
    <w:rsid w:val="00403515"/>
    <w:rsid w:val="0043248A"/>
    <w:rsid w:val="00450941"/>
    <w:rsid w:val="00490041"/>
    <w:rsid w:val="004A7A23"/>
    <w:rsid w:val="004E6B2A"/>
    <w:rsid w:val="00503DDC"/>
    <w:rsid w:val="005121F1"/>
    <w:rsid w:val="00521B86"/>
    <w:rsid w:val="005277B4"/>
    <w:rsid w:val="005F3899"/>
    <w:rsid w:val="00617B26"/>
    <w:rsid w:val="006270A9"/>
    <w:rsid w:val="00636E5E"/>
    <w:rsid w:val="00675956"/>
    <w:rsid w:val="00681034"/>
    <w:rsid w:val="006F08D6"/>
    <w:rsid w:val="00705BC1"/>
    <w:rsid w:val="007C745E"/>
    <w:rsid w:val="00816216"/>
    <w:rsid w:val="00823C63"/>
    <w:rsid w:val="0087734B"/>
    <w:rsid w:val="008A40FC"/>
    <w:rsid w:val="008B6075"/>
    <w:rsid w:val="00914B5A"/>
    <w:rsid w:val="0092298B"/>
    <w:rsid w:val="00965DB9"/>
    <w:rsid w:val="009961C6"/>
    <w:rsid w:val="009C34BA"/>
    <w:rsid w:val="009D5933"/>
    <w:rsid w:val="00A27186"/>
    <w:rsid w:val="00A309DB"/>
    <w:rsid w:val="00A60EA9"/>
    <w:rsid w:val="00A83EC7"/>
    <w:rsid w:val="00A95482"/>
    <w:rsid w:val="00AE00FF"/>
    <w:rsid w:val="00AE52AC"/>
    <w:rsid w:val="00AE6D7B"/>
    <w:rsid w:val="00B1397A"/>
    <w:rsid w:val="00BB6A21"/>
    <w:rsid w:val="00BD453E"/>
    <w:rsid w:val="00BD768D"/>
    <w:rsid w:val="00BE40B8"/>
    <w:rsid w:val="00BE7F7A"/>
    <w:rsid w:val="00C260AE"/>
    <w:rsid w:val="00C34204"/>
    <w:rsid w:val="00C40FC3"/>
    <w:rsid w:val="00C4482F"/>
    <w:rsid w:val="00C61F8E"/>
    <w:rsid w:val="00CB36FF"/>
    <w:rsid w:val="00CD3A43"/>
    <w:rsid w:val="00D175E1"/>
    <w:rsid w:val="00D25F85"/>
    <w:rsid w:val="00D607DA"/>
    <w:rsid w:val="00D6465E"/>
    <w:rsid w:val="00D76DCA"/>
    <w:rsid w:val="00DC79FC"/>
    <w:rsid w:val="00DD080A"/>
    <w:rsid w:val="00E8013D"/>
    <w:rsid w:val="00E83E4B"/>
    <w:rsid w:val="00F44063"/>
    <w:rsid w:val="00F45060"/>
    <w:rsid w:val="00F66278"/>
    <w:rsid w:val="00F8066A"/>
    <w:rsid w:val="00F90CF2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CB68B"/>
  <w15:chartTrackingRefBased/>
  <w15:docId w15:val="{95F35E57-DB27-4F7A-84C3-C8F37CF2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5BC1"/>
  </w:style>
  <w:style w:type="paragraph" w:styleId="Balk1">
    <w:name w:val="heading 1"/>
    <w:basedOn w:val="Normal"/>
    <w:link w:val="Balk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YerTutucuMetni">
    <w:name w:val="Placeholder Text"/>
    <w:basedOn w:val="VarsaylanParagrafYazTipi"/>
    <w:uiPriority w:val="99"/>
    <w:semiHidden/>
    <w:rsid w:val="00E83E4B"/>
    <w:rPr>
      <w:color w:val="393939" w:themeColor="text2" w:themeShade="BF"/>
    </w:rPr>
  </w:style>
  <w:style w:type="paragraph" w:styleId="ListeMaddemi">
    <w:name w:val="List Bullet"/>
    <w:basedOn w:val="Normal"/>
    <w:uiPriority w:val="10"/>
    <w:unhideWhenUsed/>
    <w:qFormat/>
    <w:rsid w:val="0087734B"/>
    <w:pPr>
      <w:numPr>
        <w:numId w:val="21"/>
      </w:numPr>
      <w:tabs>
        <w:tab w:val="clear" w:pos="357"/>
        <w:tab w:val="num" w:pos="216"/>
      </w:tabs>
      <w:spacing w:line="288" w:lineRule="auto"/>
      <w:ind w:left="216"/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ltBilgiChar">
    <w:name w:val="Alt Bilgi Char"/>
    <w:basedOn w:val="VarsaylanParagrafYazTipi"/>
    <w:link w:val="AltBilgi"/>
    <w:uiPriority w:val="99"/>
    <w:rsid w:val="00681034"/>
    <w:rPr>
      <w:color w:val="2A7B88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contextualSpacing w:val="0"/>
      <w:outlineLvl w:val="9"/>
    </w:p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i/>
      <w:iCs/>
      <w:color w:val="2A7B88" w:themeColor="accent1" w:themeShade="BF"/>
    </w:rPr>
  </w:style>
  <w:style w:type="paragraph" w:styleId="ListeNumara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Kpr">
    <w:name w:val="Hyperlink"/>
    <w:basedOn w:val="VarsaylanParagrafYazTipi"/>
    <w:uiPriority w:val="99"/>
    <w:unhideWhenUsed/>
    <w:rsid w:val="00E83E4B"/>
    <w:rPr>
      <w:color w:val="2A7B88" w:themeColor="accent1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E83E4B"/>
    <w:rPr>
      <w:szCs w:val="16"/>
    </w:rPr>
  </w:style>
  <w:style w:type="paragraph" w:styleId="bekMetni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83E4B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8220F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20F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8220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8220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8220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8220F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28220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8220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20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8220F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636E5E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unhideWhenUsed/>
    <w:qFormat/>
    <w:rsid w:val="003945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6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elifkucuk1002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rim%20K&#220;&#199;&#220;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CC61264E5748669CF4EC775E11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ACB64-54F4-45D0-BB61-C1F63A8E8D64}"/>
      </w:docPartPr>
      <w:docPartBody>
        <w:p w:rsidR="00F94004" w:rsidRDefault="00BC0792">
          <w:pPr>
            <w:pStyle w:val="85CC61264E5748669CF4EC775E111C15"/>
          </w:pPr>
          <w:r>
            <w:t>Objective</w:t>
          </w:r>
        </w:p>
      </w:docPartBody>
    </w:docPart>
    <w:docPart>
      <w:docPartPr>
        <w:name w:val="773FF71A66A442F09E2B613D8A4F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05DE6-50A8-4198-81A4-BBF7DEA836AF}"/>
      </w:docPartPr>
      <w:docPartBody>
        <w:p w:rsidR="00F94004" w:rsidRDefault="00BC0792">
          <w:pPr>
            <w:pStyle w:val="773FF71A66A442F09E2B613D8A4F61AC"/>
          </w:pPr>
          <w:r>
            <w:t>Education</w:t>
          </w:r>
        </w:p>
      </w:docPartBody>
    </w:docPart>
    <w:docPart>
      <w:docPartPr>
        <w:name w:val="D129EDD9EC7A42F4B0D96907E032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74C98-8CF5-4303-9942-7E87C55D73FA}"/>
      </w:docPartPr>
      <w:docPartBody>
        <w:p w:rsidR="00F94004" w:rsidRDefault="00BC0792">
          <w:pPr>
            <w:pStyle w:val="D129EDD9EC7A42F4B0D96907E032218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54A"/>
    <w:rsid w:val="000F4692"/>
    <w:rsid w:val="00273A83"/>
    <w:rsid w:val="002E154A"/>
    <w:rsid w:val="003D4A2B"/>
    <w:rsid w:val="006527CB"/>
    <w:rsid w:val="00830B85"/>
    <w:rsid w:val="00971302"/>
    <w:rsid w:val="00BC0792"/>
    <w:rsid w:val="00C91FFE"/>
    <w:rsid w:val="00DD6D51"/>
    <w:rsid w:val="00F94004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4BA24798DA34E03BEFA9498C92F80C1">
    <w:name w:val="D4BA24798DA34E03BEFA9498C92F80C1"/>
  </w:style>
  <w:style w:type="paragraph" w:customStyle="1" w:styleId="9318736FF5A9447788368972C3B9AB93">
    <w:name w:val="9318736FF5A9447788368972C3B9AB93"/>
  </w:style>
  <w:style w:type="paragraph" w:customStyle="1" w:styleId="7937489482504ADDA5537E877383BC59">
    <w:name w:val="7937489482504ADDA5537E877383BC59"/>
  </w:style>
  <w:style w:type="paragraph" w:customStyle="1" w:styleId="ACB45EE1584F424FB6B2D965AE866CC0">
    <w:name w:val="ACB45EE1584F424FB6B2D965AE866CC0"/>
  </w:style>
  <w:style w:type="paragraph" w:customStyle="1" w:styleId="85CC61264E5748669CF4EC775E111C15">
    <w:name w:val="85CC61264E5748669CF4EC775E111C15"/>
  </w:style>
  <w:style w:type="paragraph" w:customStyle="1" w:styleId="0B8484ABE8C34AA493C8A1C7B6785475">
    <w:name w:val="0B8484ABE8C34AA493C8A1C7B6785475"/>
  </w:style>
  <w:style w:type="paragraph" w:customStyle="1" w:styleId="773FF71A66A442F09E2B613D8A4F61AC">
    <w:name w:val="773FF71A66A442F09E2B613D8A4F61AC"/>
  </w:style>
  <w:style w:type="paragraph" w:customStyle="1" w:styleId="C089F43EB7274332B54D6B71E35B282A">
    <w:name w:val="C089F43EB7274332B54D6B71E35B282A"/>
  </w:style>
  <w:style w:type="paragraph" w:customStyle="1" w:styleId="C62D4977E88C4281B7BFF9955BA76C74">
    <w:name w:val="C62D4977E88C4281B7BFF9955BA76C74"/>
  </w:style>
  <w:style w:type="paragraph" w:customStyle="1" w:styleId="065025E6CD8E4E40ABB6E34BAF15F465">
    <w:name w:val="065025E6CD8E4E40ABB6E34BAF15F465"/>
  </w:style>
  <w:style w:type="paragraph" w:customStyle="1" w:styleId="CF899670AE8849D9830802FC5BF37E3D">
    <w:name w:val="CF899670AE8849D9830802FC5BF37E3D"/>
  </w:style>
  <w:style w:type="paragraph" w:customStyle="1" w:styleId="A36615075F3B4398870EE887E0F9D71A">
    <w:name w:val="A36615075F3B4398870EE887E0F9D71A"/>
  </w:style>
  <w:style w:type="paragraph" w:customStyle="1" w:styleId="44290ED664C143AE936B2A5E7F3F1FD6">
    <w:name w:val="44290ED664C143AE936B2A5E7F3F1FD6"/>
  </w:style>
  <w:style w:type="paragraph" w:customStyle="1" w:styleId="7BF6C2ACE94B4EF78F9963B09141AD64">
    <w:name w:val="7BF6C2ACE94B4EF78F9963B09141AD64"/>
  </w:style>
  <w:style w:type="paragraph" w:customStyle="1" w:styleId="DDD99AF3E9A5465D828C1E42337D6DCD">
    <w:name w:val="DDD99AF3E9A5465D828C1E42337D6DCD"/>
  </w:style>
  <w:style w:type="paragraph" w:customStyle="1" w:styleId="20EA14D9E0884CD8AE139D3B2FF969CC">
    <w:name w:val="20EA14D9E0884CD8AE139D3B2FF969CC"/>
  </w:style>
  <w:style w:type="paragraph" w:customStyle="1" w:styleId="F3FCF2FB19F941BF815FE12F69687E4C">
    <w:name w:val="F3FCF2FB19F941BF815FE12F69687E4C"/>
  </w:style>
  <w:style w:type="paragraph" w:customStyle="1" w:styleId="55AD78B3EDF54D2E8CCA999ACF4190DB">
    <w:name w:val="55AD78B3EDF54D2E8CCA999ACF4190DB"/>
  </w:style>
  <w:style w:type="paragraph" w:customStyle="1" w:styleId="EB83D13207BC4FFA91826F5ACC45AF8F">
    <w:name w:val="EB83D13207BC4FFA91826F5ACC45AF8F"/>
  </w:style>
  <w:style w:type="paragraph" w:customStyle="1" w:styleId="A06812D6C8724E3F9C987E5813C4BD2C">
    <w:name w:val="A06812D6C8724E3F9C987E5813C4BD2C"/>
  </w:style>
  <w:style w:type="paragraph" w:customStyle="1" w:styleId="D5C73D025B6343FFB062C01ECEECA052">
    <w:name w:val="D5C73D025B6343FFB062C01ECEECA052"/>
  </w:style>
  <w:style w:type="paragraph" w:customStyle="1" w:styleId="030C1700A6814EE99D40C86E8955E6D1">
    <w:name w:val="030C1700A6814EE99D40C86E8955E6D1"/>
  </w:style>
  <w:style w:type="paragraph" w:customStyle="1" w:styleId="048DB5916BAE476095CCE1B3EAF80586">
    <w:name w:val="048DB5916BAE476095CCE1B3EAF80586"/>
  </w:style>
  <w:style w:type="paragraph" w:customStyle="1" w:styleId="C726A50BBBD74804988E2EBD5108C163">
    <w:name w:val="C726A50BBBD74804988E2EBD5108C163"/>
  </w:style>
  <w:style w:type="paragraph" w:customStyle="1" w:styleId="D129EDD9EC7A42F4B0D96907E032218F">
    <w:name w:val="D129EDD9EC7A42F4B0D96907E032218F"/>
  </w:style>
  <w:style w:type="paragraph" w:customStyle="1" w:styleId="B201EDA2A0C745D49CFA023D4E761DE4">
    <w:name w:val="B201EDA2A0C745D49CFA023D4E761DE4"/>
  </w:style>
  <w:style w:type="paragraph" w:customStyle="1" w:styleId="A0DF372BE17446A68BEC69893B289906">
    <w:name w:val="A0DF372BE17446A68BEC69893B289906"/>
  </w:style>
  <w:style w:type="paragraph" w:customStyle="1" w:styleId="3827FB38B5644C3EA185ADED64B60455">
    <w:name w:val="3827FB38B5644C3EA185ADED64B60455"/>
  </w:style>
  <w:style w:type="paragraph" w:customStyle="1" w:styleId="63F40CB869CF48C2A00AAFE1ED479181">
    <w:name w:val="63F40CB869CF48C2A00AAFE1ED479181"/>
  </w:style>
  <w:style w:type="paragraph" w:customStyle="1" w:styleId="C21FE4227C994D0C9A7D60F3FF121A70">
    <w:name w:val="C21FE4227C994D0C9A7D60F3FF121A70"/>
  </w:style>
  <w:style w:type="paragraph" w:customStyle="1" w:styleId="2167CEEB8AF2422DA759F1F1EEB8EAFF">
    <w:name w:val="2167CEEB8AF2422DA759F1F1EEB8EAFF"/>
  </w:style>
  <w:style w:type="paragraph" w:customStyle="1" w:styleId="4237ABF5A8734C9C9F9840D3B0BE3AC5">
    <w:name w:val="4237ABF5A8734C9C9F9840D3B0BE3AC5"/>
  </w:style>
  <w:style w:type="paragraph" w:customStyle="1" w:styleId="C5A122B83555411EA0C2FAEF5C95D47A">
    <w:name w:val="C5A122B83555411EA0C2FAEF5C95D47A"/>
  </w:style>
  <w:style w:type="paragraph" w:customStyle="1" w:styleId="AB9CF0B9CEE741A4BC5BAB4F2BE0BFCA">
    <w:name w:val="AB9CF0B9CEE741A4BC5BAB4F2BE0BFCA"/>
    <w:rsid w:val="002E154A"/>
  </w:style>
  <w:style w:type="paragraph" w:customStyle="1" w:styleId="CCD257A9435E0442B5BDFA5ED2B403B8">
    <w:name w:val="CCD257A9435E0442B5BDFA5ED2B403B8"/>
    <w:rsid w:val="00830B85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175F1BA114B4C853FC77A75B3C726" ma:contentTypeVersion="8" ma:contentTypeDescription="Create a new document." ma:contentTypeScope="" ma:versionID="95d1df46067cb1b1c8527a9fb2fef028">
  <xsd:schema xmlns:xsd="http://www.w3.org/2001/XMLSchema" xmlns:xs="http://www.w3.org/2001/XMLSchema" xmlns:p="http://schemas.microsoft.com/office/2006/metadata/properties" xmlns:ns3="8f3be21a-731d-4c83-99d8-690d4ca7ca9b" targetNamespace="http://schemas.microsoft.com/office/2006/metadata/properties" ma:root="true" ma:fieldsID="075886527c6d5d6dc9d5e1dd9264bead" ns3:_="">
    <xsd:import namespace="8f3be21a-731d-4c83-99d8-690d4ca7ca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be21a-731d-4c83-99d8-690d4ca7c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1824-2EBE-4A63-B21A-B5E00FCBF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be21a-731d-4c83-99d8-690d4ca7c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4D2C1-E9DC-4364-8FDC-307C643FC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3FD98-39D6-484D-B8B3-02007813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A40517-2E1D-4DBE-A3F3-D98EA4A8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Devrim KÜÇÜK</dc:creator>
  <cp:keywords/>
  <cp:lastModifiedBy>Elif Küçük</cp:lastModifiedBy>
  <cp:revision>4</cp:revision>
  <cp:lastPrinted>2020-06-16T11:45:00Z</cp:lastPrinted>
  <dcterms:created xsi:type="dcterms:W3CDTF">2020-06-16T11:30:00Z</dcterms:created>
  <dcterms:modified xsi:type="dcterms:W3CDTF">2020-06-16T11:45:00Z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ozlem.kucuk@ec1.bp.com</vt:lpwstr>
  </property>
  <property fmtid="{D5CDD505-2E9C-101B-9397-08002B2CF9AE}" pid="5" name="MSIP_Label_569bf4a9-87bd-4dbf-a36c-1db5158e5def_SetDate">
    <vt:lpwstr>2019-09-20T10:10:15.0525734Z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8211b559-ef00-4c28-aedd-332f17ebd14f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  <property fmtid="{D5CDD505-2E9C-101B-9397-08002B2CF9AE}" pid="11" name="ContentTypeId">
    <vt:lpwstr>0x010100DB2175F1BA114B4C853FC77A75B3C726</vt:lpwstr>
  </property>
</Properties>
</file>